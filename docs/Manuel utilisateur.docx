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AE29EB" w:rsidP="00C6554A">
      <w:pPr>
        <w:pStyle w:val="Photo"/>
      </w:pPr>
      <w:r>
        <w:rPr>
          <w:noProof/>
          <w:lang w:val="fr-CH" w:eastAsia="fr-CH"/>
        </w:rPr>
        <w:drawing>
          <wp:inline distT="0" distB="0" distL="0" distR="0">
            <wp:extent cx="4762500" cy="4762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554A" w:rsidRDefault="00AE29EB" w:rsidP="00C6554A">
      <w:pPr>
        <w:pStyle w:val="Titre"/>
      </w:pPr>
      <w:r>
        <w:t>Manuel utilisateur</w:t>
      </w:r>
    </w:p>
    <w:p w:rsidR="00C6554A" w:rsidRPr="00D5413C" w:rsidRDefault="00D02B2B" w:rsidP="00C6554A">
      <w:pPr>
        <w:pStyle w:val="Sous-titre"/>
      </w:pPr>
      <w:r>
        <w:t>version 1.0</w:t>
      </w:r>
    </w:p>
    <w:p w:rsidR="00C6554A" w:rsidRDefault="00AE29EB" w:rsidP="00AE29EB">
      <w:pPr>
        <w:pStyle w:val="Coordonnes"/>
      </w:pPr>
      <w:r>
        <w:t>Hypefam</w:t>
      </w:r>
      <w:r w:rsidR="00C6554A">
        <w:rPr>
          <w:lang w:bidi="fr-FR"/>
        </w:rPr>
        <w:t xml:space="preserve">| </w:t>
      </w:r>
      <w:r>
        <w:t>Projet sur mandat</w:t>
      </w:r>
      <w:r w:rsidR="00C6554A">
        <w:rPr>
          <w:lang w:bidi="fr-FR"/>
        </w:rPr>
        <w:t xml:space="preserve"> | </w:t>
      </w:r>
      <w:r>
        <w:t>12.09.2019</w:t>
      </w:r>
      <w:r w:rsidR="00C6554A">
        <w:rPr>
          <w:lang w:bidi="fr-FR"/>
        </w:rPr>
        <w:br w:type="page"/>
      </w:r>
    </w:p>
    <w:sdt>
      <w:sdtPr>
        <w:rPr>
          <w:lang w:val="fr-FR"/>
        </w:rPr>
        <w:id w:val="-4978013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595959" w:themeColor="text1" w:themeTint="A6"/>
          <w:sz w:val="22"/>
          <w:szCs w:val="22"/>
          <w:lang w:eastAsia="en-US"/>
        </w:rPr>
      </w:sdtEndPr>
      <w:sdtContent>
        <w:p w:rsidR="00915710" w:rsidRDefault="0091571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915710" w:rsidRDefault="00915710">
          <w:pPr>
            <w:pStyle w:val="TM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77885" w:history="1">
            <w:r w:rsidRPr="00560C70">
              <w:rPr>
                <w:rStyle w:val="Lienhypertexte"/>
                <w:noProof/>
              </w:rPr>
              <w:t>Titre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710" w:rsidRDefault="00915710">
          <w:pPr>
            <w:pStyle w:val="TM1"/>
            <w:tabs>
              <w:tab w:val="right" w:leader="dot" w:pos="8296"/>
            </w:tabs>
            <w:rPr>
              <w:noProof/>
            </w:rPr>
          </w:pPr>
          <w:hyperlink w:anchor="_Toc19177886" w:history="1">
            <w:r w:rsidRPr="00560C70">
              <w:rPr>
                <w:rStyle w:val="Lienhypertexte"/>
                <w:noProof/>
              </w:rPr>
              <w:t>Titre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710" w:rsidRDefault="00915710">
          <w:pPr>
            <w:pStyle w:val="TM1"/>
            <w:tabs>
              <w:tab w:val="right" w:leader="dot" w:pos="8296"/>
            </w:tabs>
            <w:rPr>
              <w:noProof/>
            </w:rPr>
          </w:pPr>
          <w:hyperlink w:anchor="_Toc19177887" w:history="1">
            <w:r w:rsidRPr="00560C70">
              <w:rPr>
                <w:rStyle w:val="Lienhypertexte"/>
                <w:noProof/>
              </w:rPr>
              <w:t>Titre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710" w:rsidRDefault="00915710">
          <w:r>
            <w:rPr>
              <w:b/>
              <w:bCs/>
            </w:rPr>
            <w:fldChar w:fldCharType="end"/>
          </w:r>
        </w:p>
      </w:sdtContent>
    </w:sdt>
    <w:p w:rsidR="00915710" w:rsidRDefault="00915710">
      <w:r>
        <w:br w:type="page"/>
      </w:r>
    </w:p>
    <w:p w:rsidR="002C74C0" w:rsidRDefault="00915710" w:rsidP="00915710">
      <w:pPr>
        <w:pStyle w:val="Titre1"/>
      </w:pPr>
      <w:bookmarkStart w:id="1" w:name="_Toc19177885"/>
      <w:r>
        <w:lastRenderedPageBreak/>
        <w:t>Titre 1</w:t>
      </w:r>
      <w:bookmarkEnd w:id="1"/>
    </w:p>
    <w:p w:rsidR="00915710" w:rsidRDefault="00915710" w:rsidP="00915710">
      <w:pPr>
        <w:pStyle w:val="Titre1"/>
      </w:pPr>
      <w:bookmarkStart w:id="2" w:name="_Toc19177886"/>
      <w:r>
        <w:t>Titre 2</w:t>
      </w:r>
      <w:bookmarkEnd w:id="2"/>
    </w:p>
    <w:p w:rsidR="00915710" w:rsidRDefault="00915710" w:rsidP="00915710">
      <w:pPr>
        <w:pStyle w:val="Titre1"/>
      </w:pPr>
      <w:bookmarkStart w:id="3" w:name="_Toc19177887"/>
      <w:r>
        <w:t>Titre 4</w:t>
      </w:r>
      <w:bookmarkEnd w:id="3"/>
    </w:p>
    <w:sectPr w:rsidR="00915710" w:rsidSect="006354F5">
      <w:headerReference w:type="default" r:id="rId9"/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E7D" w:rsidRDefault="002C1E7D" w:rsidP="00C6554A">
      <w:pPr>
        <w:spacing w:before="0" w:after="0" w:line="240" w:lineRule="auto"/>
      </w:pPr>
      <w:r>
        <w:separator/>
      </w:r>
    </w:p>
  </w:endnote>
  <w:endnote w:type="continuationSeparator" w:id="0">
    <w:p w:rsidR="002C1E7D" w:rsidRDefault="002C1E7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AE29EB" w:rsidP="00AE29EB">
    <w:pPr>
      <w:pStyle w:val="Pieddepage"/>
      <w:tabs>
        <w:tab w:val="right" w:pos="8306"/>
      </w:tabs>
      <w:jc w:val="left"/>
    </w:pPr>
    <w:r>
      <w:rPr>
        <w:lang w:bidi="fr-FR"/>
      </w:rPr>
      <w:t>Projet sur mandat</w:t>
    </w:r>
    <w:r>
      <w:rPr>
        <w:lang w:bidi="fr-FR"/>
      </w:rPr>
      <w:tab/>
    </w:r>
    <w:r w:rsidR="00ED7C44">
      <w:rPr>
        <w:lang w:bidi="fr-FR"/>
      </w:rPr>
      <w:t>Page </w:t>
    </w:r>
    <w:r w:rsidR="00ED7C44">
      <w:rPr>
        <w:lang w:bidi="fr-FR"/>
      </w:rPr>
      <w:fldChar w:fldCharType="begin"/>
    </w:r>
    <w:r w:rsidR="00ED7C44">
      <w:rPr>
        <w:lang w:bidi="fr-FR"/>
      </w:rPr>
      <w:instrText xml:space="preserve"> PAGE  \* Arabic  \* MERGEFORMAT </w:instrText>
    </w:r>
    <w:r w:rsidR="00ED7C44">
      <w:rPr>
        <w:lang w:bidi="fr-FR"/>
      </w:rPr>
      <w:fldChar w:fldCharType="separate"/>
    </w:r>
    <w:r w:rsidR="006354F5">
      <w:rPr>
        <w:noProof/>
        <w:lang w:bidi="fr-FR"/>
      </w:rPr>
      <w:t>1</w:t>
    </w:r>
    <w:r w:rsidR="00ED7C44">
      <w:rPr>
        <w:lang w:bidi="fr-FR"/>
      </w:rPr>
      <w:fldChar w:fldCharType="end"/>
    </w:r>
    <w:r>
      <w:rPr>
        <w:lang w:bidi="fr-FR"/>
      </w:rPr>
      <w:t xml:space="preserve"> / </w:t>
    </w:r>
    <w:r>
      <w:rPr>
        <w:lang w:bidi="fr-FR"/>
      </w:rPr>
      <w:fldChar w:fldCharType="begin"/>
    </w:r>
    <w:r>
      <w:rPr>
        <w:lang w:bidi="fr-FR"/>
      </w:rPr>
      <w:instrText xml:space="preserve"> NUMPAGES  \* Arabic  \* MERGEFORMAT </w:instrText>
    </w:r>
    <w:r>
      <w:rPr>
        <w:lang w:bidi="fr-FR"/>
      </w:rPr>
      <w:fldChar w:fldCharType="separate"/>
    </w:r>
    <w:r w:rsidR="006354F5">
      <w:rPr>
        <w:noProof/>
        <w:lang w:bidi="fr-FR"/>
      </w:rPr>
      <w:t>3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E7D" w:rsidRDefault="002C1E7D" w:rsidP="00C6554A">
      <w:pPr>
        <w:spacing w:before="0" w:after="0" w:line="240" w:lineRule="auto"/>
      </w:pPr>
      <w:r>
        <w:separator/>
      </w:r>
    </w:p>
  </w:footnote>
  <w:footnote w:type="continuationSeparator" w:id="0">
    <w:p w:rsidR="002C1E7D" w:rsidRDefault="002C1E7D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9EB" w:rsidRPr="00AE29EB" w:rsidRDefault="00D02B2B">
    <w:pPr>
      <w:pStyle w:val="En-tte"/>
      <w:rPr>
        <w:lang w:val="fr-CH"/>
      </w:rPr>
    </w:pPr>
    <w:r>
      <w:rPr>
        <w:lang w:val="fr-CH"/>
      </w:rPr>
      <w:t>Hypefam</w:t>
    </w:r>
    <w:r w:rsidRPr="00D02B2B">
      <w:rPr>
        <w:lang w:val="fr-CH"/>
      </w:rPr>
      <w:ptab w:relativeTo="margin" w:alignment="center" w:leader="none"/>
    </w:r>
    <w:r>
      <w:rPr>
        <w:lang w:val="fr-CH"/>
      </w:rPr>
      <w:t>Konstantin, Damjan, Nikola</w:t>
    </w:r>
    <w:r w:rsidRPr="00D02B2B">
      <w:rPr>
        <w:lang w:val="fr-CH"/>
      </w:rPr>
      <w:ptab w:relativeTo="margin" w:alignment="right" w:leader="none"/>
    </w:r>
    <w:r>
      <w:rPr>
        <w:lang w:val="fr-CH"/>
      </w:rPr>
      <w:t>Manuel utilisateur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fr-CH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EB"/>
    <w:rsid w:val="002554CD"/>
    <w:rsid w:val="00293B83"/>
    <w:rsid w:val="002B4294"/>
    <w:rsid w:val="002C1E7D"/>
    <w:rsid w:val="00333D0D"/>
    <w:rsid w:val="004C049F"/>
    <w:rsid w:val="005000E2"/>
    <w:rsid w:val="006354F5"/>
    <w:rsid w:val="006A3CE7"/>
    <w:rsid w:val="00800D33"/>
    <w:rsid w:val="0089714F"/>
    <w:rsid w:val="00915710"/>
    <w:rsid w:val="00AE29EB"/>
    <w:rsid w:val="00C6554A"/>
    <w:rsid w:val="00D02B2B"/>
    <w:rsid w:val="00D5222D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903CBE"/>
  <w15:chartTrackingRefBased/>
  <w15:docId w15:val="{D8CA29B2-1335-40B7-B232-DF3A9B23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15710"/>
    <w:pPr>
      <w:spacing w:before="240" w:after="0" w:line="259" w:lineRule="auto"/>
      <w:contextualSpacing w:val="0"/>
      <w:outlineLvl w:val="9"/>
    </w:pPr>
    <w:rPr>
      <w:szCs w:val="32"/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91571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VANOVIC_DAMJ-ESIG\AppData\Roaming\Microsoft\Templates\Rapport%20d&#8217;&#233;tudiant%20avec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9E"/>
    <w:rsid w:val="005A4D8E"/>
    <w:rsid w:val="00A0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660C78531A3496CB54B2DA80DE344C4">
    <w:name w:val="F660C78531A3496CB54B2DA80DE344C4"/>
  </w:style>
  <w:style w:type="paragraph" w:customStyle="1" w:styleId="B673E48A34E94B41A8802B1729D65078">
    <w:name w:val="B673E48A34E94B41A8802B1729D65078"/>
  </w:style>
  <w:style w:type="paragraph" w:customStyle="1" w:styleId="0008CAD38C6D4ED1B4953AF7101D839C">
    <w:name w:val="0008CAD38C6D4ED1B4953AF7101D839C"/>
  </w:style>
  <w:style w:type="paragraph" w:customStyle="1" w:styleId="072A64812CBC4DBFB1F0D2E86EB5AF23">
    <w:name w:val="072A64812CBC4DBFB1F0D2E86EB5AF23"/>
  </w:style>
  <w:style w:type="paragraph" w:customStyle="1" w:styleId="CAD043F60F194AABBBE9EB35BBCC759B">
    <w:name w:val="CAD043F60F194AABBBE9EB35BBCC759B"/>
  </w:style>
  <w:style w:type="paragraph" w:customStyle="1" w:styleId="E7A4F1B49EDE4B2EA925476B23CCCB54">
    <w:name w:val="E7A4F1B49EDE4B2EA925476B23CCCB54"/>
  </w:style>
  <w:style w:type="paragraph" w:customStyle="1" w:styleId="81A684AC28FB4728AD0AFC70DE7BD135">
    <w:name w:val="81A684AC28FB4728AD0AFC70DE7BD135"/>
  </w:style>
  <w:style w:type="paragraph" w:styleId="Listepuce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fr-FR" w:eastAsia="en-US"/>
    </w:rPr>
  </w:style>
  <w:style w:type="paragraph" w:customStyle="1" w:styleId="18B4F8509D00449FBDE66D906EAE545A">
    <w:name w:val="18B4F8509D00449FBDE66D906EAE545A"/>
  </w:style>
  <w:style w:type="paragraph" w:customStyle="1" w:styleId="0EA8EBD7CAD54B39A2095B945FE7CC54">
    <w:name w:val="0EA8EBD7CAD54B39A2095B945FE7CC54"/>
  </w:style>
  <w:style w:type="paragraph" w:customStyle="1" w:styleId="77DDAFE7556F41439F2D6058E2F0897D">
    <w:name w:val="77DDAFE7556F41439F2D6058E2F0897D"/>
  </w:style>
  <w:style w:type="paragraph" w:customStyle="1" w:styleId="1DEEC3B18FB744B683B73F2E522B1DC0">
    <w:name w:val="1DEEC3B18FB744B683B73F2E522B1DC0"/>
    <w:rsid w:val="00A0309E"/>
  </w:style>
  <w:style w:type="paragraph" w:customStyle="1" w:styleId="9089CDC0EED24FAB9DEBF8DCC5D0438A">
    <w:name w:val="9089CDC0EED24FAB9DEBF8DCC5D0438A"/>
    <w:rsid w:val="00A030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0ECB9-6434-42A7-9A9E-E21B4C748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photo.dotx</Template>
  <TotalTime>11</TotalTime>
  <Pages>3</Pages>
  <Words>56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JOVANOVIC_DAMJ-ESIG</dc:creator>
  <cp:keywords/>
  <dc:description/>
  <cp:lastModifiedBy>JOVANOVIC_DAMJ-ESIG</cp:lastModifiedBy>
  <cp:revision>4</cp:revision>
  <dcterms:created xsi:type="dcterms:W3CDTF">2019-09-12T08:23:00Z</dcterms:created>
  <dcterms:modified xsi:type="dcterms:W3CDTF">2019-09-12T08:51:00Z</dcterms:modified>
</cp:coreProperties>
</file>